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23B" w:rsidRPr="003A3136" w:rsidRDefault="003841DC" w:rsidP="003A3136">
      <w:pPr>
        <w:pStyle w:val="Heading1"/>
      </w:pPr>
      <w:r>
        <w:t>PROOF on Demand</w:t>
      </w:r>
    </w:p>
    <w:p w:rsidR="00801A28" w:rsidRPr="00256D05" w:rsidRDefault="003841DC" w:rsidP="00F84C70">
      <w:pPr>
        <w:pStyle w:val="Author"/>
      </w:pPr>
      <w:r w:rsidRPr="003841DC">
        <w:t>A. Manafov</w:t>
      </w:r>
      <w:r w:rsidR="00665C33">
        <w:t xml:space="preserve">, </w:t>
      </w:r>
      <w:r w:rsidR="00665C33" w:rsidRPr="003841DC">
        <w:t>P. Malzacher</w:t>
      </w:r>
    </w:p>
    <w:p w:rsidR="00FC423B" w:rsidRPr="00D008E9" w:rsidRDefault="00801A28" w:rsidP="00801A28">
      <w:pPr>
        <w:pStyle w:val="Institute"/>
        <w:rPr>
          <w:lang w:val="de-DE"/>
        </w:rPr>
        <w:sectPr w:rsidR="00FC423B" w:rsidRPr="00D008E9" w:rsidSect="00F84C70">
          <w:footerReference w:type="first" r:id="rId8"/>
          <w:footnotePr>
            <w:pos w:val="beneathText"/>
            <w:numFmt w:val="chicago"/>
          </w:footnotePr>
          <w:endnotePr>
            <w:numFmt w:val="decimal"/>
          </w:endnotePr>
          <w:type w:val="continuous"/>
          <w:pgSz w:w="11907" w:h="16840" w:code="9"/>
          <w:pgMar w:top="1588" w:right="1134" w:bottom="1588" w:left="1134" w:header="2098" w:footer="1077" w:gutter="0"/>
          <w:cols w:space="720"/>
          <w:titlePg/>
          <w:docGrid w:linePitch="360"/>
        </w:sectPr>
      </w:pPr>
      <w:r w:rsidRPr="00D008E9">
        <w:rPr>
          <w:lang w:val="de-DE"/>
        </w:rPr>
        <w:t>GSI, Darmstadt, Germany</w:t>
      </w:r>
    </w:p>
    <w:p w:rsidR="0065346E" w:rsidRDefault="005E0929" w:rsidP="00C664CD">
      <w:pPr>
        <w:pStyle w:val="BodyTextIndent"/>
      </w:pPr>
      <w:r>
        <w:lastRenderedPageBreak/>
        <w:t>PROOF on Demand (PoD)</w:t>
      </w:r>
      <w:r w:rsidR="00E83D11">
        <w:t xml:space="preserve"> </w:t>
      </w:r>
      <w:r>
        <w:t>[1]</w:t>
      </w:r>
      <w:r w:rsidR="00303939">
        <w:t>[2]</w:t>
      </w:r>
      <w:r>
        <w:t xml:space="preserve"> is a tool-set </w:t>
      </w:r>
      <w:r w:rsidR="008036E4" w:rsidRPr="008036E4">
        <w:t xml:space="preserve">that </w:t>
      </w:r>
      <w:r w:rsidR="008036E4">
        <w:t xml:space="preserve">automats and </w:t>
      </w:r>
      <w:r w:rsidR="008036E4" w:rsidRPr="008036E4">
        <w:t>dramatically simplifies the process of crea</w:t>
      </w:r>
      <w:r w:rsidR="008036E4" w:rsidRPr="008036E4">
        <w:t>t</w:t>
      </w:r>
      <w:r w:rsidR="008036E4">
        <w:t>ing private PROOF</w:t>
      </w:r>
      <w:r w:rsidR="00E83D11">
        <w:t xml:space="preserve"> [3]</w:t>
      </w:r>
      <w:r w:rsidR="00057274">
        <w:t xml:space="preserve"> clusters.</w:t>
      </w:r>
    </w:p>
    <w:p w:rsidR="00FF67E6" w:rsidRDefault="00C664CD" w:rsidP="00B0643A">
      <w:pPr>
        <w:pStyle w:val="BodyTextIndent"/>
      </w:pPr>
      <w:r>
        <w:t xml:space="preserve">PoD </w:t>
      </w:r>
      <w:r w:rsidR="00B0643A" w:rsidRPr="00B0643A">
        <w:t>dynamically se</w:t>
      </w:r>
      <w:r w:rsidR="00B0643A">
        <w:t>ts up a PROOF cluster at a user’</w:t>
      </w:r>
      <w:r w:rsidR="00B0643A" w:rsidRPr="00B0643A">
        <w:t>s request on any resource management system (RMS). It provides a plug-in based system, in order to use different job submission front-ends.</w:t>
      </w:r>
    </w:p>
    <w:p w:rsidR="00A90241" w:rsidRDefault="00057274" w:rsidP="00B0643A">
      <w:pPr>
        <w:pStyle w:val="BodyTextIndent"/>
      </w:pPr>
      <w:r>
        <w:t>In 2011 the</w:t>
      </w:r>
      <w:r w:rsidR="008036E4">
        <w:t xml:space="preserve"> </w:t>
      </w:r>
      <w:r w:rsidR="00E83D11">
        <w:t xml:space="preserve">plug-in set </w:t>
      </w:r>
      <w:r>
        <w:t>has been extended and</w:t>
      </w:r>
      <w:r w:rsidR="00C664CD">
        <w:t xml:space="preserve"> support</w:t>
      </w:r>
      <w:r>
        <w:t xml:space="preserve">s </w:t>
      </w:r>
      <w:r w:rsidR="00C664CD">
        <w:t xml:space="preserve">now </w:t>
      </w:r>
      <w:r w:rsidR="00B0643A" w:rsidRPr="00B0643A">
        <w:t>gLite, LSF, PBS (PBSPro/OpenPBS/Torque), Grid Engine (OGE/SGE), Condor, L</w:t>
      </w:r>
      <w:r w:rsidR="00E83D11">
        <w:t>oadLeveler, and SSH plug-ins. PoD</w:t>
      </w:r>
      <w:r w:rsidR="00B0643A" w:rsidRPr="00B0643A">
        <w:t xml:space="preserve"> makes it </w:t>
      </w:r>
      <w:r w:rsidR="0059365F" w:rsidRPr="00B0643A">
        <w:t>possible</w:t>
      </w:r>
      <w:r w:rsidR="00B0643A" w:rsidRPr="00B0643A">
        <w:t xml:space="preserve"> just within a few seconds to get a pri</w:t>
      </w:r>
      <w:r w:rsidR="0059365F">
        <w:t>vate PROOF cluster on those systems</w:t>
      </w:r>
      <w:r w:rsidR="00B0643A" w:rsidRPr="00B0643A">
        <w:t xml:space="preserve">. If there is no RMS, then </w:t>
      </w:r>
      <w:r w:rsidR="00683CA2">
        <w:t xml:space="preserve">the </w:t>
      </w:r>
      <w:r w:rsidR="00B0643A" w:rsidRPr="00B0643A">
        <w:t>SSH plug-in can be used, which d</w:t>
      </w:r>
      <w:r w:rsidR="00B0643A" w:rsidRPr="00B0643A">
        <w:t>y</w:t>
      </w:r>
      <w:r w:rsidR="00B0643A" w:rsidRPr="00B0643A">
        <w:t>namically turns a bunch of machines to PROOF workers.</w:t>
      </w:r>
    </w:p>
    <w:p w:rsidR="00781F0B" w:rsidRDefault="00134FDC" w:rsidP="00781F0B">
      <w:pPr>
        <w:pStyle w:val="Heading2"/>
      </w:pPr>
      <w:r w:rsidRPr="00134FDC">
        <w:rPr>
          <w:noProof/>
          <w:lang w:val="en-US"/>
        </w:rPr>
        <w:t xml:space="preserve"> </w:t>
      </w:r>
      <w:r w:rsidR="00781F0B">
        <w:rPr>
          <w:noProof/>
          <w:lang w:val="en-US"/>
        </w:rPr>
        <w:t>User community</w:t>
      </w:r>
    </w:p>
    <w:p w:rsidR="00DD7C78" w:rsidRDefault="00781F0B" w:rsidP="00DD3878">
      <w:pPr>
        <w:pStyle w:val="BodyTextIndent"/>
      </w:pPr>
      <w:r>
        <w:t>PoD is being very successfully used by German ALICE collaboration and has been chosen</w:t>
      </w:r>
      <w:r w:rsidR="000F3054">
        <w:t xml:space="preserve"> as a standard PROOF tool for</w:t>
      </w:r>
      <w:r>
        <w:t xml:space="preserve"> FAIR </w:t>
      </w:r>
      <w:r w:rsidR="009A7F90">
        <w:t xml:space="preserve">computing </w:t>
      </w:r>
      <w:r w:rsidR="00150B25">
        <w:t>[</w:t>
      </w:r>
      <w:r w:rsidR="00DD3878">
        <w:t>4</w:t>
      </w:r>
      <w:r w:rsidR="00150B25">
        <w:t>]</w:t>
      </w:r>
      <w:r>
        <w:t>.</w:t>
      </w:r>
    </w:p>
    <w:p w:rsidR="00DD3878" w:rsidRDefault="009A7F90" w:rsidP="00DD3878">
      <w:pPr>
        <w:pStyle w:val="BodyTextIndent"/>
      </w:pPr>
      <w:r>
        <w:t>The tool-set</w:t>
      </w:r>
      <w:r w:rsidR="00DD3878">
        <w:t xml:space="preserve"> </w:t>
      </w:r>
      <w:r>
        <w:t xml:space="preserve">is </w:t>
      </w:r>
      <w:r w:rsidR="00DD3878" w:rsidRPr="00DD3878">
        <w:t>official distributed to all Tier</w:t>
      </w:r>
      <w:r>
        <w:t>3</w:t>
      </w:r>
      <w:r w:rsidR="00DD3878" w:rsidRPr="00DD3878">
        <w:t xml:space="preserve"> ATLAS sites via standard ATLAS software deployment machi</w:t>
      </w:r>
      <w:r w:rsidR="00DD3878" w:rsidRPr="00DD3878">
        <w:t>n</w:t>
      </w:r>
      <w:r w:rsidR="00DD3878" w:rsidRPr="00DD3878">
        <w:t>ery</w:t>
      </w:r>
      <w:r w:rsidR="00781F0B">
        <w:t xml:space="preserve"> </w:t>
      </w:r>
      <w:r w:rsidR="00DD3878">
        <w:t>[5].</w:t>
      </w:r>
    </w:p>
    <w:p w:rsidR="00B65F7B" w:rsidRDefault="00B65F7B" w:rsidP="00DD3878">
      <w:pPr>
        <w:pStyle w:val="BodyTextIndent"/>
      </w:pPr>
    </w:p>
    <w:p w:rsidR="00DD3878" w:rsidRPr="00DD3878" w:rsidRDefault="00134FDC" w:rsidP="00DD3878">
      <w:pPr>
        <w:pStyle w:val="BodyTextIndent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75254" cy="1760218"/>
            <wp:effectExtent l="19050" t="0" r="0" b="0"/>
            <wp:docPr id="4" name="Picture 1" descr="C:\DOCUME~1\ANARMA~1\LOCALS~1\Temp\VMwareDnD\4ac1b822\Screen Shot 2012-01-16 at 8.34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ANARMA~1\LOCALS~1\Temp\VMwareDnD\4ac1b822\Screen Shot 2012-01-16 at 8.34.25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149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46E" w:rsidRPr="00DD3878" w:rsidRDefault="00DD3878" w:rsidP="00DD3878">
      <w:pPr>
        <w:pStyle w:val="Caption"/>
        <w:jc w:val="center"/>
        <w:rPr>
          <w:rFonts w:ascii="Times New Roman" w:hAnsi="Times New Roman"/>
          <w:b w:val="0"/>
        </w:rPr>
      </w:pPr>
      <w:r w:rsidRPr="00DD3878">
        <w:rPr>
          <w:rFonts w:ascii="Times New Roman" w:hAnsi="Times New Roman"/>
          <w:b w:val="0"/>
        </w:rPr>
        <w:t xml:space="preserve">Figure </w:t>
      </w:r>
      <w:r w:rsidR="00225931" w:rsidRPr="00DD3878">
        <w:rPr>
          <w:rFonts w:ascii="Times New Roman" w:hAnsi="Times New Roman"/>
          <w:b w:val="0"/>
        </w:rPr>
        <w:fldChar w:fldCharType="begin"/>
      </w:r>
      <w:r w:rsidRPr="00DD3878">
        <w:rPr>
          <w:rFonts w:ascii="Times New Roman" w:hAnsi="Times New Roman"/>
          <w:b w:val="0"/>
        </w:rPr>
        <w:instrText xml:space="preserve"> SEQ Figure \* ARABIC </w:instrText>
      </w:r>
      <w:r w:rsidR="00225931" w:rsidRPr="00DD3878">
        <w:rPr>
          <w:rFonts w:ascii="Times New Roman" w:hAnsi="Times New Roman"/>
          <w:b w:val="0"/>
        </w:rPr>
        <w:fldChar w:fldCharType="separate"/>
      </w:r>
      <w:r w:rsidR="00CD094F">
        <w:rPr>
          <w:rFonts w:ascii="Times New Roman" w:hAnsi="Times New Roman"/>
          <w:b w:val="0"/>
          <w:noProof/>
        </w:rPr>
        <w:t>1</w:t>
      </w:r>
      <w:r w:rsidR="00225931" w:rsidRPr="00DD3878">
        <w:rPr>
          <w:rFonts w:ascii="Times New Roman" w:hAnsi="Times New Roman"/>
          <w:b w:val="0"/>
        </w:rPr>
        <w:fldChar w:fldCharType="end"/>
      </w:r>
      <w:r w:rsidRPr="00DD3878">
        <w:rPr>
          <w:rFonts w:ascii="Times New Roman" w:hAnsi="Times New Roman"/>
          <w:b w:val="0"/>
        </w:rPr>
        <w:t xml:space="preserve">: </w:t>
      </w:r>
      <w:r w:rsidR="00520FF7">
        <w:rPr>
          <w:rFonts w:ascii="Times New Roman" w:hAnsi="Times New Roman"/>
          <w:b w:val="0"/>
        </w:rPr>
        <w:t>~700 downloads</w:t>
      </w:r>
      <w:r w:rsidRPr="00DD3878"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>from</w:t>
      </w:r>
      <w:r w:rsidRPr="00DD3878">
        <w:rPr>
          <w:rFonts w:ascii="Times New Roman" w:hAnsi="Times New Roman"/>
          <w:b w:val="0"/>
        </w:rPr>
        <w:t xml:space="preserve"> 22 countries</w:t>
      </w:r>
      <w:r w:rsidR="00520FF7">
        <w:rPr>
          <w:rFonts w:ascii="Times New Roman" w:hAnsi="Times New Roman"/>
          <w:b w:val="0"/>
        </w:rPr>
        <w:t xml:space="preserve"> (since June, 2010)</w:t>
      </w:r>
      <w:r w:rsidR="000F3054">
        <w:rPr>
          <w:rFonts w:ascii="Times New Roman" w:hAnsi="Times New Roman"/>
          <w:b w:val="0"/>
        </w:rPr>
        <w:t>, with</w:t>
      </w:r>
      <w:r w:rsidR="00520FF7">
        <w:rPr>
          <w:rFonts w:ascii="Times New Roman" w:hAnsi="Times New Roman"/>
          <w:b w:val="0"/>
        </w:rPr>
        <w:t xml:space="preserve"> </w:t>
      </w:r>
      <w:r w:rsidRPr="00DD3878">
        <w:rPr>
          <w:rFonts w:ascii="Times New Roman" w:hAnsi="Times New Roman"/>
          <w:b w:val="0"/>
        </w:rPr>
        <w:t>180 downloads</w:t>
      </w:r>
      <w:r w:rsidR="00520FF7">
        <w:rPr>
          <w:rFonts w:ascii="Times New Roman" w:hAnsi="Times New Roman"/>
          <w:b w:val="0"/>
        </w:rPr>
        <w:t>/year</w:t>
      </w:r>
      <w:r w:rsidRPr="00DD3878">
        <w:rPr>
          <w:rFonts w:ascii="Times New Roman" w:hAnsi="Times New Roman"/>
          <w:b w:val="0"/>
        </w:rPr>
        <w:t xml:space="preserve"> from unique IPs.</w:t>
      </w:r>
    </w:p>
    <w:p w:rsidR="00BA5AF8" w:rsidRDefault="00B0643A" w:rsidP="00BA5AF8">
      <w:pPr>
        <w:pStyle w:val="Heading2"/>
      </w:pPr>
      <w:r>
        <w:t>A thin client concept</w:t>
      </w:r>
    </w:p>
    <w:p w:rsidR="001E09CF" w:rsidRDefault="00B0643A" w:rsidP="001E09CF">
      <w:pPr>
        <w:pStyle w:val="BodyTextIndent"/>
      </w:pPr>
      <w:r>
        <w:t xml:space="preserve">Recently a new major step in PoD development has been made. It now </w:t>
      </w:r>
      <w:r w:rsidR="00DE4488">
        <w:t>supports</w:t>
      </w:r>
      <w:r>
        <w:t xml:space="preserve"> not only local PoD servers, but also remote ones.</w:t>
      </w:r>
    </w:p>
    <w:p w:rsidR="00B0643A" w:rsidRDefault="001E09CF" w:rsidP="001E09CF">
      <w:pPr>
        <w:pStyle w:val="BodyTextIndent"/>
      </w:pPr>
      <w:r>
        <w:t xml:space="preserve">A </w:t>
      </w:r>
      <w:r w:rsidR="00B0643A">
        <w:t xml:space="preserve">newly developed “pod-remote” command made it possible for users to utilize a thin client concept. </w:t>
      </w:r>
      <w:r w:rsidR="00DE4488">
        <w:t>In order t</w:t>
      </w:r>
      <w:r w:rsidR="00B0643A">
        <w:t>o create dynamic PROOF clusters, users are now able to select a remote computer, even behind a firewall, to co</w:t>
      </w:r>
      <w:r w:rsidR="00B0643A">
        <w:t>n</w:t>
      </w:r>
      <w:r w:rsidR="00B0643A">
        <w:t>trol a PoD server on it and to submit PoD jobs. In this case a user interface</w:t>
      </w:r>
      <w:r>
        <w:t xml:space="preserve"> (UI)</w:t>
      </w:r>
      <w:r w:rsidR="00B0643A">
        <w:t xml:space="preserve"> machine is just a lightweight control center and could run on different OS types or m</w:t>
      </w:r>
      <w:r w:rsidR="00B0643A">
        <w:t>o</w:t>
      </w:r>
      <w:r w:rsidR="00B0643A">
        <w:t>bile devices.</w:t>
      </w:r>
    </w:p>
    <w:p w:rsidR="00B0643A" w:rsidRDefault="00B0643A" w:rsidP="00B0643A">
      <w:pPr>
        <w:pStyle w:val="BodyTextIndent"/>
      </w:pPr>
      <w:r>
        <w:lastRenderedPageBreak/>
        <w:t xml:space="preserve">All communications are secured and provided via SSH channels. Additionally PoD automatically creates and maintains SSH tunnels for PROOF connections between </w:t>
      </w:r>
      <w:r w:rsidR="00683CA2">
        <w:t xml:space="preserve">the </w:t>
      </w:r>
      <w:r w:rsidR="00D87892">
        <w:t>UI</w:t>
      </w:r>
      <w:r>
        <w:t xml:space="preserve"> and </w:t>
      </w:r>
      <w:r w:rsidR="00656B60">
        <w:t xml:space="preserve">a </w:t>
      </w:r>
      <w:r w:rsidR="00683CA2">
        <w:t>PROOF ma</w:t>
      </w:r>
      <w:r>
        <w:t>ster.</w:t>
      </w:r>
    </w:p>
    <w:p w:rsidR="00386E19" w:rsidRDefault="00386E19" w:rsidP="00386E19">
      <w:pPr>
        <w:pStyle w:val="Heading2"/>
      </w:pPr>
      <w:r>
        <w:t>Dynamic PROOF masters</w:t>
      </w:r>
    </w:p>
    <w:p w:rsidR="000341B9" w:rsidRDefault="00473D5D" w:rsidP="004E3932">
      <w:pPr>
        <w:pStyle w:val="BodyTextIndent"/>
      </w:pPr>
      <w:r>
        <w:t xml:space="preserve">Future versions of PoD are going to implement </w:t>
      </w:r>
      <w:r w:rsidR="004E3932">
        <w:t xml:space="preserve">a </w:t>
      </w:r>
      <w:r>
        <w:t>d</w:t>
      </w:r>
      <w:r>
        <w:t>y</w:t>
      </w:r>
      <w:r>
        <w:t>namic PROOF masters</w:t>
      </w:r>
      <w:r w:rsidR="004E3932">
        <w:t xml:space="preserve"> feature, which is an extension of </w:t>
      </w:r>
      <w:r w:rsidR="0086572F">
        <w:t xml:space="preserve">the </w:t>
      </w:r>
      <w:r w:rsidR="004E3932">
        <w:t>recently developed “pod-remote”</w:t>
      </w:r>
      <w:r>
        <w:t>.</w:t>
      </w:r>
      <w:r w:rsidR="00A37EF8">
        <w:t xml:space="preserve"> T</w:t>
      </w:r>
      <w:r w:rsidR="004E3932">
        <w:t>his feature</w:t>
      </w:r>
      <w:r w:rsidR="005B3BF2">
        <w:t xml:space="preserve"> </w:t>
      </w:r>
      <w:r w:rsidR="00A37EF8">
        <w:t>is g</w:t>
      </w:r>
      <w:r w:rsidR="00A37EF8">
        <w:t>o</w:t>
      </w:r>
      <w:r w:rsidR="00A37EF8">
        <w:t xml:space="preserve">ing to enable </w:t>
      </w:r>
      <w:r w:rsidR="005B3BF2">
        <w:t xml:space="preserve">PoD </w:t>
      </w:r>
      <w:r w:rsidR="001E6FE5">
        <w:t>to automatically assign PROOF master processes to worker nodes</w:t>
      </w:r>
      <w:r w:rsidR="00A37EF8">
        <w:t xml:space="preserve"> (WN)</w:t>
      </w:r>
      <w:r w:rsidR="001E6FE5">
        <w:t>.</w:t>
      </w:r>
      <w:r w:rsidR="005B3BF2">
        <w:t xml:space="preserve"> User</w:t>
      </w:r>
      <w:r w:rsidR="00A37EF8">
        <w:t>s</w:t>
      </w:r>
      <w:r w:rsidR="005B3BF2">
        <w:t xml:space="preserve"> </w:t>
      </w:r>
      <w:r w:rsidR="00A37EF8">
        <w:t>would</w:t>
      </w:r>
      <w:r w:rsidR="005B3BF2">
        <w:t xml:space="preserve"> need only to run a lightweight PoD</w:t>
      </w:r>
      <w:r w:rsidR="00A37EF8">
        <w:t>/PROOF</w:t>
      </w:r>
      <w:r w:rsidR="005B3BF2">
        <w:t xml:space="preserve"> </w:t>
      </w:r>
      <w:r w:rsidR="001E09CF">
        <w:t>UI</w:t>
      </w:r>
      <w:r w:rsidR="007C1051">
        <w:t xml:space="preserve"> to process their analysis</w:t>
      </w:r>
      <w:r w:rsidR="005B3BF2">
        <w:t xml:space="preserve">, </w:t>
      </w:r>
      <w:r w:rsidR="001E09CF">
        <w:t xml:space="preserve">as </w:t>
      </w:r>
      <w:r w:rsidR="005B3BF2">
        <w:t xml:space="preserve">the </w:t>
      </w:r>
      <w:r w:rsidR="00A37EF8">
        <w:t xml:space="preserve">rest will be </w:t>
      </w:r>
      <w:r w:rsidR="001E6FE5">
        <w:t>entirely run</w:t>
      </w:r>
      <w:r w:rsidR="00A37EF8">
        <w:t>ning</w:t>
      </w:r>
      <w:r w:rsidR="001E6FE5">
        <w:t xml:space="preserve"> on WNs</w:t>
      </w:r>
      <w:r w:rsidR="001E09CF">
        <w:t>.</w:t>
      </w:r>
    </w:p>
    <w:p w:rsidR="00B65F7B" w:rsidRDefault="00B65F7B" w:rsidP="00473D5D">
      <w:pPr>
        <w:pStyle w:val="BodyTextIndent"/>
      </w:pPr>
    </w:p>
    <w:p w:rsidR="000341B9" w:rsidRDefault="001824B3" w:rsidP="000341B9">
      <w:pPr>
        <w:pStyle w:val="BodyTextIndent"/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2171295" cy="2324100"/>
            <wp:effectExtent l="19050" t="0" r="405" b="0"/>
            <wp:docPr id="1" name="Picture 0" descr="pod-rem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-remot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6032" cy="232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B3" w:rsidRPr="000341B9" w:rsidRDefault="000341B9" w:rsidP="000341B9">
      <w:pPr>
        <w:pStyle w:val="Caption"/>
        <w:jc w:val="center"/>
        <w:rPr>
          <w:rFonts w:ascii="Times New Roman" w:hAnsi="Times New Roman"/>
          <w:b w:val="0"/>
        </w:rPr>
      </w:pPr>
      <w:r w:rsidRPr="000341B9">
        <w:rPr>
          <w:rFonts w:ascii="Times New Roman" w:hAnsi="Times New Roman"/>
          <w:b w:val="0"/>
        </w:rPr>
        <w:t xml:space="preserve">Figure </w:t>
      </w:r>
      <w:r w:rsidR="00225931" w:rsidRPr="000341B9">
        <w:rPr>
          <w:rFonts w:ascii="Times New Roman" w:hAnsi="Times New Roman"/>
          <w:b w:val="0"/>
        </w:rPr>
        <w:fldChar w:fldCharType="begin"/>
      </w:r>
      <w:r w:rsidRPr="000341B9">
        <w:rPr>
          <w:rFonts w:ascii="Times New Roman" w:hAnsi="Times New Roman"/>
          <w:b w:val="0"/>
        </w:rPr>
        <w:instrText xml:space="preserve"> SEQ Figure \* ARABIC </w:instrText>
      </w:r>
      <w:r w:rsidR="00225931" w:rsidRPr="000341B9">
        <w:rPr>
          <w:rFonts w:ascii="Times New Roman" w:hAnsi="Times New Roman"/>
          <w:b w:val="0"/>
        </w:rPr>
        <w:fldChar w:fldCharType="separate"/>
      </w:r>
      <w:r w:rsidR="00CD094F">
        <w:rPr>
          <w:rFonts w:ascii="Times New Roman" w:hAnsi="Times New Roman"/>
          <w:b w:val="0"/>
          <w:noProof/>
        </w:rPr>
        <w:t>2</w:t>
      </w:r>
      <w:r w:rsidR="00225931" w:rsidRPr="000341B9">
        <w:rPr>
          <w:rFonts w:ascii="Times New Roman" w:hAnsi="Times New Roman"/>
          <w:b w:val="0"/>
        </w:rPr>
        <w:fldChar w:fldCharType="end"/>
      </w:r>
      <w:r w:rsidRPr="000341B9">
        <w:rPr>
          <w:rFonts w:ascii="Times New Roman" w:hAnsi="Times New Roman"/>
          <w:b w:val="0"/>
        </w:rPr>
        <w:t>: Dynamic PROOF masters.</w:t>
      </w:r>
    </w:p>
    <w:p w:rsidR="00A7471D" w:rsidRPr="00A7471D" w:rsidRDefault="00A7471D" w:rsidP="0048013B">
      <w:pPr>
        <w:pStyle w:val="Heading2"/>
      </w:pPr>
      <w:r w:rsidRPr="00A7471D">
        <w:t>Summary</w:t>
      </w:r>
    </w:p>
    <w:p w:rsidR="00A7471D" w:rsidRPr="0024684A" w:rsidRDefault="00A7471D" w:rsidP="0048013B">
      <w:pPr>
        <w:ind w:firstLine="180"/>
        <w:rPr>
          <w:kern w:val="16"/>
        </w:rPr>
      </w:pPr>
      <w:r w:rsidRPr="00A7471D">
        <w:rPr>
          <w:kern w:val="16"/>
        </w:rPr>
        <w:t>As PoD matures as a product, it is used more and more as a standard for setting up dynamic PROOF</w:t>
      </w:r>
      <w:r w:rsidR="0048013B">
        <w:rPr>
          <w:kern w:val="16"/>
        </w:rPr>
        <w:t xml:space="preserve"> </w:t>
      </w:r>
      <w:r w:rsidRPr="00A7471D">
        <w:rPr>
          <w:kern w:val="16"/>
        </w:rPr>
        <w:t xml:space="preserve">clusters in many different institutions in </w:t>
      </w:r>
      <w:r w:rsidR="00683CA2">
        <w:rPr>
          <w:kern w:val="16"/>
        </w:rPr>
        <w:t xml:space="preserve">the </w:t>
      </w:r>
      <w:r w:rsidRPr="00A7471D">
        <w:rPr>
          <w:kern w:val="16"/>
        </w:rPr>
        <w:t>HEP community.</w:t>
      </w:r>
      <w:r w:rsidR="001E6FE5">
        <w:rPr>
          <w:kern w:val="16"/>
        </w:rPr>
        <w:t xml:space="preserve"> </w:t>
      </w:r>
      <w:r w:rsidRPr="00A7471D">
        <w:rPr>
          <w:kern w:val="16"/>
        </w:rPr>
        <w:t>With PoD there is no need to</w:t>
      </w:r>
      <w:r w:rsidR="0048013B">
        <w:rPr>
          <w:kern w:val="16"/>
        </w:rPr>
        <w:t xml:space="preserve"> </w:t>
      </w:r>
      <w:r w:rsidRPr="00A7471D">
        <w:rPr>
          <w:kern w:val="16"/>
        </w:rPr>
        <w:t xml:space="preserve">maintain a dedicated PROOF analysis facility. PoD users create </w:t>
      </w:r>
      <w:r w:rsidR="00665C33" w:rsidRPr="00A7471D">
        <w:rPr>
          <w:kern w:val="16"/>
        </w:rPr>
        <w:t>themselves</w:t>
      </w:r>
      <w:r w:rsidRPr="00A7471D">
        <w:rPr>
          <w:kern w:val="16"/>
        </w:rPr>
        <w:t xml:space="preserve"> private d</w:t>
      </w:r>
      <w:r w:rsidRPr="00A7471D">
        <w:rPr>
          <w:kern w:val="16"/>
        </w:rPr>
        <w:t>y</w:t>
      </w:r>
      <w:r w:rsidRPr="00A7471D">
        <w:rPr>
          <w:kern w:val="16"/>
        </w:rPr>
        <w:t>namic PROOF</w:t>
      </w:r>
      <w:r w:rsidR="0048013B">
        <w:rPr>
          <w:kern w:val="16"/>
        </w:rPr>
        <w:t xml:space="preserve"> </w:t>
      </w:r>
      <w:r w:rsidRPr="00A7471D">
        <w:rPr>
          <w:kern w:val="16"/>
        </w:rPr>
        <w:t>clusters on general purpose batch farms, Grid or Cloud systems.</w:t>
      </w:r>
    </w:p>
    <w:p w:rsidR="001C094F" w:rsidRDefault="001C094F" w:rsidP="001C094F">
      <w:pPr>
        <w:pStyle w:val="Heading2"/>
      </w:pPr>
      <w:r>
        <w:t>References</w:t>
      </w:r>
    </w:p>
    <w:p w:rsidR="00B768AC" w:rsidRDefault="001C094F" w:rsidP="00683CA2">
      <w:pPr>
        <w:pStyle w:val="ReferenceText"/>
      </w:pPr>
      <w:r>
        <w:t>[1]</w:t>
      </w:r>
      <w:r w:rsidR="00B768AC">
        <w:tab/>
      </w:r>
      <w:r w:rsidR="00B768AC" w:rsidRPr="00B768AC">
        <w:t>A. Manafov et al, “PROOF on Demand”, PHN-IS-IT-07</w:t>
      </w:r>
      <w:r w:rsidR="00B768AC">
        <w:t xml:space="preserve">, </w:t>
      </w:r>
      <w:r w:rsidR="00A76E38">
        <w:t>GSI Scien</w:t>
      </w:r>
      <w:r w:rsidR="00B768AC" w:rsidRPr="00B768AC">
        <w:t>tific Report 2010.</w:t>
      </w:r>
      <w:r w:rsidR="00B768AC">
        <w:t xml:space="preserve"> </w:t>
      </w:r>
    </w:p>
    <w:p w:rsidR="00B768AC" w:rsidRDefault="00B768AC" w:rsidP="00683CA2">
      <w:pPr>
        <w:pStyle w:val="ReferenceText"/>
      </w:pPr>
      <w:r>
        <w:t>[2]</w:t>
      </w:r>
      <w:r>
        <w:tab/>
      </w:r>
      <w:r w:rsidRPr="00971B13">
        <w:t>PROOF on Demand (PoD)</w:t>
      </w:r>
      <w:r w:rsidR="005048AD">
        <w:t>,</w:t>
      </w:r>
      <w:r w:rsidRPr="00971B13">
        <w:t xml:space="preserve"> http://pod.gsi.de</w:t>
      </w:r>
    </w:p>
    <w:p w:rsidR="001C094F" w:rsidRDefault="00B768AC" w:rsidP="00683CA2">
      <w:pPr>
        <w:pStyle w:val="ReferenceText"/>
        <w:jc w:val="left"/>
      </w:pPr>
      <w:r>
        <w:t>[3]</w:t>
      </w:r>
      <w:r>
        <w:tab/>
      </w:r>
      <w:r w:rsidR="00971B13">
        <w:t>The Parallel ROOT Facility (PROOF)</w:t>
      </w:r>
      <w:r w:rsidR="00683CA2">
        <w:t xml:space="preserve">, </w:t>
      </w:r>
      <w:r w:rsidR="00971B13">
        <w:t xml:space="preserve">http://root.cern.ch/drupal/content/proof </w:t>
      </w:r>
    </w:p>
    <w:p w:rsidR="001C094F" w:rsidRDefault="00303939" w:rsidP="00683CA2">
      <w:pPr>
        <w:pStyle w:val="ReferenceText"/>
      </w:pPr>
      <w:r>
        <w:t>[</w:t>
      </w:r>
      <w:r w:rsidR="00DD3878">
        <w:t>4</w:t>
      </w:r>
      <w:r w:rsidR="001C094F">
        <w:t>]</w:t>
      </w:r>
      <w:r w:rsidR="001C094F">
        <w:tab/>
      </w:r>
      <w:r w:rsidR="00E45C39" w:rsidRPr="00E45C39">
        <w:t>M. Al-Turany</w:t>
      </w:r>
      <w:r w:rsidR="00E45C39">
        <w:t xml:space="preserve"> et al, “</w:t>
      </w:r>
      <w:r w:rsidR="00A76E38" w:rsidRPr="00A76E38">
        <w:t>PROOF integration in FairRoot</w:t>
      </w:r>
      <w:r w:rsidR="00A76E38">
        <w:t>, GSI</w:t>
      </w:r>
      <w:r w:rsidR="00E45C39">
        <w:t>”, Scien</w:t>
      </w:r>
      <w:r w:rsidR="00E45C39" w:rsidRPr="00B768AC">
        <w:t>tific Re</w:t>
      </w:r>
      <w:r w:rsidR="00E45C39">
        <w:t>port 2011.</w:t>
      </w:r>
    </w:p>
    <w:p w:rsidR="00B75D5E" w:rsidRPr="00527591" w:rsidRDefault="00303939" w:rsidP="00683CA2">
      <w:pPr>
        <w:pStyle w:val="ReferenceText"/>
        <w:jc w:val="left"/>
      </w:pPr>
      <w:r>
        <w:t>[</w:t>
      </w:r>
      <w:r w:rsidR="00DD3878">
        <w:t>5</w:t>
      </w:r>
      <w:r w:rsidR="001C094F">
        <w:t>]</w:t>
      </w:r>
      <w:r w:rsidR="001C094F">
        <w:tab/>
      </w:r>
      <w:r w:rsidR="00683CA2">
        <w:t xml:space="preserve">ATLAS Wiki, </w:t>
      </w:r>
      <w:r w:rsidR="00DD3878" w:rsidRPr="005048AD">
        <w:t>https://twiki.atlas-canada.ca/bin/view/AtlasCanada/ManageTier3SW</w:t>
      </w:r>
    </w:p>
    <w:sectPr w:rsidR="00B75D5E" w:rsidRPr="00527591" w:rsidSect="00D079E2">
      <w:footnotePr>
        <w:pos w:val="beneathText"/>
        <w:numFmt w:val="chicago"/>
      </w:footnotePr>
      <w:endnotePr>
        <w:numFmt w:val="decimal"/>
      </w:endnotePr>
      <w:type w:val="continuous"/>
      <w:pgSz w:w="11907" w:h="16840" w:code="9"/>
      <w:pgMar w:top="1588" w:right="1134" w:bottom="1588" w:left="1134" w:header="2098" w:footer="1077" w:gutter="0"/>
      <w:cols w:num="2" w:space="28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D90" w:rsidRDefault="00B16D90"/>
  </w:endnote>
  <w:endnote w:type="continuationSeparator" w:id="1">
    <w:p w:rsidR="00B16D90" w:rsidRPr="000C39E0" w:rsidRDefault="00B16D90" w:rsidP="006913AD">
      <w:pPr>
        <w:pStyle w:val="FootnoteText"/>
        <w:rPr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811" w:rsidRPr="00527591" w:rsidRDefault="00E91811">
    <w:pPr>
      <w:pStyle w:val="Footer"/>
      <w:rPr>
        <w:rFonts w:ascii="Times New Roman" w:hAnsi="Times New Roman"/>
        <w:color w:val="FFFFFF"/>
        <w:sz w:val="2"/>
        <w:szCs w:val="2"/>
        <w:lang w:val="de-DE"/>
      </w:rPr>
    </w:pPr>
    <w:r w:rsidRPr="00527591">
      <w:rPr>
        <w:rFonts w:ascii="Times New Roman" w:hAnsi="Times New Roman"/>
        <w:color w:val="FFFFFF"/>
        <w:sz w:val="2"/>
        <w:szCs w:val="2"/>
        <w:lang w:val="de-DE"/>
      </w:rPr>
      <w:t>GSITemplate2007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D90" w:rsidRPr="000C39E0" w:rsidRDefault="00B16D90" w:rsidP="006913AD">
      <w:pPr>
        <w:pStyle w:val="FootnoteText"/>
        <w:rPr>
          <w:sz w:val="24"/>
        </w:rPr>
      </w:pPr>
      <w:r>
        <w:separator/>
      </w:r>
    </w:p>
  </w:footnote>
  <w:footnote w:type="continuationSeparator" w:id="1">
    <w:p w:rsidR="00B16D90" w:rsidRPr="000C39E0" w:rsidRDefault="00B16D90" w:rsidP="006913AD">
      <w:pPr>
        <w:pStyle w:val="FootnoteText"/>
        <w:rPr>
          <w:sz w:val="24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CEA7E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6A4BA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CBC7B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0A22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F04F82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2C11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B0C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FA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689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985E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A12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09867A82"/>
    <w:multiLevelType w:val="hybridMultilevel"/>
    <w:tmpl w:val="64347D98"/>
    <w:lvl w:ilvl="0" w:tplc="8B8266CE">
      <w:numFmt w:val="bullet"/>
      <w:lvlText w:val="•"/>
      <w:lvlJc w:val="left"/>
      <w:pPr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>
    <w:nsid w:val="11324CD7"/>
    <w:multiLevelType w:val="hybridMultilevel"/>
    <w:tmpl w:val="0C5A38BE"/>
    <w:lvl w:ilvl="0" w:tplc="6D8E591C">
      <w:start w:val="1"/>
      <w:numFmt w:val="bullet"/>
      <w:pStyle w:val="BulletedList"/>
      <w:lvlText w:val=""/>
      <w:lvlJc w:val="left"/>
      <w:pPr>
        <w:tabs>
          <w:tab w:val="num" w:pos="389"/>
        </w:tabs>
        <w:ind w:left="389" w:hanging="20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215C0111"/>
    <w:multiLevelType w:val="hybridMultilevel"/>
    <w:tmpl w:val="09D8F4E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>
    <w:nsid w:val="21EA3E2E"/>
    <w:multiLevelType w:val="multilevel"/>
    <w:tmpl w:val="40C6752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25E2132A"/>
    <w:multiLevelType w:val="hybridMultilevel"/>
    <w:tmpl w:val="11344004"/>
    <w:lvl w:ilvl="0" w:tplc="8B8266CE">
      <w:numFmt w:val="bullet"/>
      <w:lvlText w:val="•"/>
      <w:lvlJc w:val="left"/>
      <w:pPr>
        <w:ind w:left="-7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16">
    <w:nsid w:val="4EFE39C5"/>
    <w:multiLevelType w:val="hybridMultilevel"/>
    <w:tmpl w:val="D68EC264"/>
    <w:lvl w:ilvl="0" w:tplc="8B8266CE">
      <w:numFmt w:val="bullet"/>
      <w:lvlText w:val="•"/>
      <w:lvlJc w:val="left"/>
      <w:pPr>
        <w:ind w:left="111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5C1427A8"/>
    <w:multiLevelType w:val="hybridMultilevel"/>
    <w:tmpl w:val="2F24EF84"/>
    <w:lvl w:ilvl="0" w:tplc="3B6E3B9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/>
        <w:i w:val="0"/>
        <w:sz w:val="24"/>
      </w:rPr>
    </w:lvl>
    <w:lvl w:ilvl="1" w:tplc="34DA082C">
      <w:numFmt w:val="none"/>
      <w:lvlText w:val=""/>
      <w:lvlJc w:val="left"/>
      <w:pPr>
        <w:tabs>
          <w:tab w:val="num" w:pos="360"/>
        </w:tabs>
      </w:pPr>
    </w:lvl>
    <w:lvl w:ilvl="2" w:tplc="C07E19C2">
      <w:numFmt w:val="none"/>
      <w:lvlText w:val=""/>
      <w:lvlJc w:val="left"/>
      <w:pPr>
        <w:tabs>
          <w:tab w:val="num" w:pos="360"/>
        </w:tabs>
      </w:pPr>
    </w:lvl>
    <w:lvl w:ilvl="3" w:tplc="9594C10C">
      <w:numFmt w:val="none"/>
      <w:lvlText w:val=""/>
      <w:lvlJc w:val="left"/>
      <w:pPr>
        <w:tabs>
          <w:tab w:val="num" w:pos="360"/>
        </w:tabs>
      </w:pPr>
    </w:lvl>
    <w:lvl w:ilvl="4" w:tplc="A1D851D8">
      <w:numFmt w:val="none"/>
      <w:lvlText w:val=""/>
      <w:lvlJc w:val="left"/>
      <w:pPr>
        <w:tabs>
          <w:tab w:val="num" w:pos="360"/>
        </w:tabs>
      </w:pPr>
    </w:lvl>
    <w:lvl w:ilvl="5" w:tplc="5A4220CA">
      <w:numFmt w:val="none"/>
      <w:lvlText w:val=""/>
      <w:lvlJc w:val="left"/>
      <w:pPr>
        <w:tabs>
          <w:tab w:val="num" w:pos="360"/>
        </w:tabs>
      </w:pPr>
    </w:lvl>
    <w:lvl w:ilvl="6" w:tplc="6E982EDA">
      <w:numFmt w:val="none"/>
      <w:lvlText w:val=""/>
      <w:lvlJc w:val="left"/>
      <w:pPr>
        <w:tabs>
          <w:tab w:val="num" w:pos="360"/>
        </w:tabs>
      </w:pPr>
    </w:lvl>
    <w:lvl w:ilvl="7" w:tplc="D1A2B412">
      <w:numFmt w:val="none"/>
      <w:lvlText w:val=""/>
      <w:lvlJc w:val="left"/>
      <w:pPr>
        <w:tabs>
          <w:tab w:val="num" w:pos="360"/>
        </w:tabs>
      </w:pPr>
    </w:lvl>
    <w:lvl w:ilvl="8" w:tplc="B1663216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5DB824F0"/>
    <w:multiLevelType w:val="hybridMultilevel"/>
    <w:tmpl w:val="95264F94"/>
    <w:lvl w:ilvl="0" w:tplc="8B8266CE">
      <w:numFmt w:val="bullet"/>
      <w:lvlText w:val="•"/>
      <w:lvlJc w:val="left"/>
      <w:pPr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15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stylePaneFormatFilter w:val="3001"/>
  <w:defaultTabStop w:val="720"/>
  <w:autoHyphenation/>
  <w:hyphenationZone w:val="357"/>
  <w:drawingGridHorizontalSpacing w:val="29"/>
  <w:drawingGridVerticalSpacing w:val="187"/>
  <w:displayHorizontalDrawingGridEvery w:val="2"/>
  <w:displayVerticalDrawingGridEvery w:val="2"/>
  <w:noPunctuationKerning/>
  <w:characterSpacingControl w:val="doNotCompress"/>
  <w:footnotePr>
    <w:pos w:val="beneathText"/>
    <w:numFmt w:val="chicago"/>
    <w:footnote w:id="0"/>
    <w:footnote w:id="1"/>
  </w:footnotePr>
  <w:endnotePr>
    <w:numFmt w:val="decimal"/>
    <w:endnote w:id="0"/>
    <w:endnote w:id="1"/>
  </w:endnotePr>
  <w:compat/>
  <w:rsids>
    <w:rsidRoot w:val="0065346E"/>
    <w:rsid w:val="000341B9"/>
    <w:rsid w:val="00057274"/>
    <w:rsid w:val="000A3D97"/>
    <w:rsid w:val="000D5C78"/>
    <w:rsid w:val="000E1BEA"/>
    <w:rsid w:val="000E28FD"/>
    <w:rsid w:val="000E570E"/>
    <w:rsid w:val="000E57D6"/>
    <w:rsid w:val="000F3054"/>
    <w:rsid w:val="00132614"/>
    <w:rsid w:val="00134FDC"/>
    <w:rsid w:val="001362CA"/>
    <w:rsid w:val="00150B25"/>
    <w:rsid w:val="00153D2F"/>
    <w:rsid w:val="001824B3"/>
    <w:rsid w:val="001904AB"/>
    <w:rsid w:val="001917B7"/>
    <w:rsid w:val="001C094F"/>
    <w:rsid w:val="001D6284"/>
    <w:rsid w:val="001E09CF"/>
    <w:rsid w:val="001E6FE5"/>
    <w:rsid w:val="00206177"/>
    <w:rsid w:val="00225931"/>
    <w:rsid w:val="002344F3"/>
    <w:rsid w:val="00243DB9"/>
    <w:rsid w:val="0024684A"/>
    <w:rsid w:val="00256D05"/>
    <w:rsid w:val="00262C73"/>
    <w:rsid w:val="002A3998"/>
    <w:rsid w:val="002B074E"/>
    <w:rsid w:val="002B15A3"/>
    <w:rsid w:val="002C6318"/>
    <w:rsid w:val="003003BA"/>
    <w:rsid w:val="00303939"/>
    <w:rsid w:val="00312912"/>
    <w:rsid w:val="00316B69"/>
    <w:rsid w:val="003412C6"/>
    <w:rsid w:val="00344482"/>
    <w:rsid w:val="00351120"/>
    <w:rsid w:val="00364E1D"/>
    <w:rsid w:val="003654FA"/>
    <w:rsid w:val="0037743E"/>
    <w:rsid w:val="00381E0C"/>
    <w:rsid w:val="003841DC"/>
    <w:rsid w:val="00386E19"/>
    <w:rsid w:val="00394F4B"/>
    <w:rsid w:val="003A3136"/>
    <w:rsid w:val="003B5F2E"/>
    <w:rsid w:val="003C2B35"/>
    <w:rsid w:val="003C52DD"/>
    <w:rsid w:val="003F773F"/>
    <w:rsid w:val="00436717"/>
    <w:rsid w:val="00453C8A"/>
    <w:rsid w:val="00473D5D"/>
    <w:rsid w:val="0048013B"/>
    <w:rsid w:val="0048319E"/>
    <w:rsid w:val="004866A5"/>
    <w:rsid w:val="00497B34"/>
    <w:rsid w:val="004A1546"/>
    <w:rsid w:val="004B4282"/>
    <w:rsid w:val="004E2618"/>
    <w:rsid w:val="004E3932"/>
    <w:rsid w:val="004F2A1D"/>
    <w:rsid w:val="005048AD"/>
    <w:rsid w:val="005148CC"/>
    <w:rsid w:val="00520FF7"/>
    <w:rsid w:val="00526991"/>
    <w:rsid w:val="00527591"/>
    <w:rsid w:val="005423D6"/>
    <w:rsid w:val="005779BE"/>
    <w:rsid w:val="005909C8"/>
    <w:rsid w:val="0059365F"/>
    <w:rsid w:val="005B3BF2"/>
    <w:rsid w:val="005E0929"/>
    <w:rsid w:val="005E24F7"/>
    <w:rsid w:val="005F6709"/>
    <w:rsid w:val="00632204"/>
    <w:rsid w:val="00643E45"/>
    <w:rsid w:val="0065346E"/>
    <w:rsid w:val="006560C3"/>
    <w:rsid w:val="00656B60"/>
    <w:rsid w:val="00665C33"/>
    <w:rsid w:val="00683CA2"/>
    <w:rsid w:val="006845B5"/>
    <w:rsid w:val="006913AD"/>
    <w:rsid w:val="006B622E"/>
    <w:rsid w:val="006C58CD"/>
    <w:rsid w:val="006F69A8"/>
    <w:rsid w:val="0071450E"/>
    <w:rsid w:val="00747DCB"/>
    <w:rsid w:val="00751882"/>
    <w:rsid w:val="00761218"/>
    <w:rsid w:val="00781F0B"/>
    <w:rsid w:val="00784E64"/>
    <w:rsid w:val="007C1051"/>
    <w:rsid w:val="007C78FF"/>
    <w:rsid w:val="007D1D1F"/>
    <w:rsid w:val="007E0D87"/>
    <w:rsid w:val="00801A28"/>
    <w:rsid w:val="00801CB2"/>
    <w:rsid w:val="008036E4"/>
    <w:rsid w:val="00831ED7"/>
    <w:rsid w:val="00832B51"/>
    <w:rsid w:val="00835A29"/>
    <w:rsid w:val="00862C29"/>
    <w:rsid w:val="0086572F"/>
    <w:rsid w:val="00871B2C"/>
    <w:rsid w:val="00883174"/>
    <w:rsid w:val="00897DC6"/>
    <w:rsid w:val="008A01FD"/>
    <w:rsid w:val="008C3E4E"/>
    <w:rsid w:val="0091238D"/>
    <w:rsid w:val="00913978"/>
    <w:rsid w:val="009272EF"/>
    <w:rsid w:val="00927D33"/>
    <w:rsid w:val="00962358"/>
    <w:rsid w:val="0096295E"/>
    <w:rsid w:val="00971B13"/>
    <w:rsid w:val="00973EE7"/>
    <w:rsid w:val="00975D66"/>
    <w:rsid w:val="009A0D08"/>
    <w:rsid w:val="009A7F90"/>
    <w:rsid w:val="009C5D88"/>
    <w:rsid w:val="009D0F75"/>
    <w:rsid w:val="009D1438"/>
    <w:rsid w:val="009D445A"/>
    <w:rsid w:val="00A045D8"/>
    <w:rsid w:val="00A06B28"/>
    <w:rsid w:val="00A06CC0"/>
    <w:rsid w:val="00A2355D"/>
    <w:rsid w:val="00A313C5"/>
    <w:rsid w:val="00A37EF8"/>
    <w:rsid w:val="00A40D7E"/>
    <w:rsid w:val="00A43BBF"/>
    <w:rsid w:val="00A45AC9"/>
    <w:rsid w:val="00A70036"/>
    <w:rsid w:val="00A7471D"/>
    <w:rsid w:val="00A76E38"/>
    <w:rsid w:val="00A80A56"/>
    <w:rsid w:val="00A90241"/>
    <w:rsid w:val="00A94BE1"/>
    <w:rsid w:val="00AB1310"/>
    <w:rsid w:val="00AC5807"/>
    <w:rsid w:val="00AC744C"/>
    <w:rsid w:val="00B0643A"/>
    <w:rsid w:val="00B16869"/>
    <w:rsid w:val="00B16D90"/>
    <w:rsid w:val="00B229FB"/>
    <w:rsid w:val="00B65F7B"/>
    <w:rsid w:val="00B75D5E"/>
    <w:rsid w:val="00B768AC"/>
    <w:rsid w:val="00B76F5B"/>
    <w:rsid w:val="00BA5AF8"/>
    <w:rsid w:val="00BC515F"/>
    <w:rsid w:val="00BC6C9C"/>
    <w:rsid w:val="00BE72C2"/>
    <w:rsid w:val="00BF7FBC"/>
    <w:rsid w:val="00C15EA5"/>
    <w:rsid w:val="00C33744"/>
    <w:rsid w:val="00C664CD"/>
    <w:rsid w:val="00C769A8"/>
    <w:rsid w:val="00CD094F"/>
    <w:rsid w:val="00D008E9"/>
    <w:rsid w:val="00D079E2"/>
    <w:rsid w:val="00D43161"/>
    <w:rsid w:val="00D550FB"/>
    <w:rsid w:val="00D654C6"/>
    <w:rsid w:val="00D87892"/>
    <w:rsid w:val="00DD3878"/>
    <w:rsid w:val="00DD7C78"/>
    <w:rsid w:val="00DE4488"/>
    <w:rsid w:val="00DE79DC"/>
    <w:rsid w:val="00DF12B9"/>
    <w:rsid w:val="00DF4CFD"/>
    <w:rsid w:val="00E01022"/>
    <w:rsid w:val="00E216A6"/>
    <w:rsid w:val="00E36B3F"/>
    <w:rsid w:val="00E45C39"/>
    <w:rsid w:val="00E634B9"/>
    <w:rsid w:val="00E83D11"/>
    <w:rsid w:val="00E91811"/>
    <w:rsid w:val="00EC2C7F"/>
    <w:rsid w:val="00EC74E3"/>
    <w:rsid w:val="00EE1E46"/>
    <w:rsid w:val="00F06EC2"/>
    <w:rsid w:val="00F4797F"/>
    <w:rsid w:val="00F65586"/>
    <w:rsid w:val="00F84C70"/>
    <w:rsid w:val="00FA4B60"/>
    <w:rsid w:val="00FC423B"/>
    <w:rsid w:val="00FF6277"/>
    <w:rsid w:val="00FF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0D7E"/>
    <w:pPr>
      <w:jc w:val="both"/>
    </w:pPr>
    <w:rPr>
      <w:rFonts w:ascii="Times" w:hAnsi="Times"/>
      <w:szCs w:val="24"/>
      <w:lang w:val="en-GB" w:eastAsia="en-US"/>
    </w:rPr>
  </w:style>
  <w:style w:type="paragraph" w:styleId="Heading1">
    <w:name w:val="heading 1"/>
    <w:aliases w:val="Paper Title"/>
    <w:next w:val="AuthorList"/>
    <w:autoRedefine/>
    <w:qFormat/>
    <w:rsid w:val="003A3136"/>
    <w:pPr>
      <w:keepNext/>
      <w:spacing w:after="60"/>
      <w:jc w:val="center"/>
      <w:outlineLvl w:val="0"/>
    </w:pPr>
    <w:rPr>
      <w:b/>
      <w:bCs/>
      <w:kern w:val="32"/>
      <w:sz w:val="28"/>
      <w:szCs w:val="28"/>
      <w:lang w:val="en-GB" w:eastAsia="en-US"/>
    </w:rPr>
  </w:style>
  <w:style w:type="paragraph" w:styleId="Heading2">
    <w:name w:val="heading 2"/>
    <w:aliases w:val="Section Heading"/>
    <w:next w:val="BodyTextIndent"/>
    <w:autoRedefine/>
    <w:qFormat/>
    <w:rsid w:val="00132614"/>
    <w:pPr>
      <w:keepNext/>
      <w:spacing w:before="240" w:after="60"/>
      <w:jc w:val="center"/>
      <w:outlineLvl w:val="1"/>
    </w:pPr>
    <w:rPr>
      <w:rFonts w:cs="Arial"/>
      <w:b/>
      <w:bCs/>
      <w:iCs/>
      <w:kern w:val="16"/>
      <w:sz w:val="24"/>
      <w:szCs w:val="24"/>
      <w:lang w:val="en-GB" w:eastAsia="en-US"/>
    </w:rPr>
  </w:style>
  <w:style w:type="paragraph" w:styleId="Heading3">
    <w:name w:val="heading 3"/>
    <w:aliases w:val="Subsection Heading"/>
    <w:next w:val="BodyTextIndent"/>
    <w:autoRedefine/>
    <w:qFormat/>
    <w:rsid w:val="00132614"/>
    <w:pPr>
      <w:keepNext/>
      <w:spacing w:before="120" w:after="60"/>
      <w:jc w:val="center"/>
      <w:outlineLvl w:val="2"/>
    </w:pPr>
    <w:rPr>
      <w:rFonts w:cs="Arial"/>
      <w:bCs/>
      <w:i/>
      <w:sz w:val="24"/>
      <w:szCs w:val="2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rsid w:val="006C58CD"/>
    <w:rPr>
      <w:sz w:val="16"/>
      <w:lang w:val="en-GB" w:eastAsia="en-US"/>
    </w:rPr>
  </w:style>
  <w:style w:type="paragraph" w:customStyle="1" w:styleId="AbstractTitle">
    <w:name w:val="Abstract Title"/>
    <w:next w:val="BodyTextIndent"/>
    <w:rsid w:val="002C6318"/>
    <w:rPr>
      <w:i/>
      <w:sz w:val="24"/>
      <w:szCs w:val="24"/>
      <w:lang w:val="en-GB" w:eastAsia="en-US"/>
    </w:rPr>
  </w:style>
  <w:style w:type="paragraph" w:customStyle="1" w:styleId="AuthorList">
    <w:name w:val="Author List"/>
    <w:next w:val="AbstractTitle"/>
    <w:autoRedefine/>
    <w:rsid w:val="00DE79DC"/>
    <w:pPr>
      <w:spacing w:before="180" w:after="240"/>
      <w:jc w:val="center"/>
    </w:pPr>
    <w:rPr>
      <w:sz w:val="24"/>
      <w:szCs w:val="24"/>
      <w:lang w:val="en-GB" w:eastAsia="en-US"/>
    </w:rPr>
  </w:style>
  <w:style w:type="paragraph" w:customStyle="1" w:styleId="FigureCaption">
    <w:name w:val="Figure Caption"/>
    <w:next w:val="BodyTextIndent"/>
    <w:rsid w:val="002C6318"/>
    <w:pPr>
      <w:spacing w:before="60" w:after="120"/>
      <w:jc w:val="center"/>
    </w:pPr>
    <w:rPr>
      <w:szCs w:val="24"/>
      <w:lang w:val="en-GB" w:eastAsia="en-US"/>
    </w:rPr>
  </w:style>
  <w:style w:type="paragraph" w:customStyle="1" w:styleId="TableCaption">
    <w:name w:val="Table Caption"/>
    <w:next w:val="BodyTextIndent"/>
    <w:rsid w:val="006C58CD"/>
    <w:pPr>
      <w:spacing w:before="60" w:after="60"/>
      <w:jc w:val="center"/>
    </w:pPr>
    <w:rPr>
      <w:szCs w:val="24"/>
      <w:lang w:val="en-GB" w:eastAsia="en-US"/>
    </w:rPr>
  </w:style>
  <w:style w:type="character" w:styleId="FootnoteReference">
    <w:name w:val="footnote reference"/>
    <w:basedOn w:val="DefaultParagraphFont"/>
    <w:rsid w:val="006C58CD"/>
    <w:rPr>
      <w:rFonts w:ascii="Times New Roman" w:hAnsi="Times New Roman"/>
      <w:sz w:val="20"/>
      <w:vertAlign w:val="superscript"/>
    </w:rPr>
  </w:style>
  <w:style w:type="paragraph" w:customStyle="1" w:styleId="Equation">
    <w:name w:val="Equation"/>
    <w:basedOn w:val="BodyTextNoIndent"/>
    <w:next w:val="BodyTextNoIndent"/>
    <w:autoRedefine/>
    <w:rsid w:val="00BA5AF8"/>
    <w:pPr>
      <w:tabs>
        <w:tab w:val="left" w:pos="567"/>
        <w:tab w:val="right" w:pos="4678"/>
      </w:tabs>
      <w:spacing w:before="240" w:after="240"/>
      <w:jc w:val="center"/>
    </w:pPr>
    <w:rPr>
      <w:kern w:val="16"/>
    </w:rPr>
  </w:style>
  <w:style w:type="paragraph" w:customStyle="1" w:styleId="ReferenceText">
    <w:name w:val="Reference Text"/>
    <w:basedOn w:val="Normal"/>
    <w:link w:val="ReferenceTextChar"/>
    <w:autoRedefine/>
    <w:rsid w:val="00683CA2"/>
    <w:pPr>
      <w:tabs>
        <w:tab w:val="left" w:pos="360"/>
      </w:tabs>
      <w:ind w:left="360" w:hanging="360"/>
    </w:pPr>
    <w:rPr>
      <w:rFonts w:ascii="Times New Roman" w:hAnsi="Times New Roman"/>
    </w:rPr>
  </w:style>
  <w:style w:type="paragraph" w:styleId="BodyTextIndent">
    <w:name w:val="Body Text Indent"/>
    <w:link w:val="BodyTextIndentChar"/>
    <w:rsid w:val="002C6318"/>
    <w:pPr>
      <w:ind w:firstLine="187"/>
      <w:jc w:val="both"/>
    </w:pPr>
    <w:rPr>
      <w:lang w:val="en-GB" w:eastAsia="en-US"/>
    </w:rPr>
  </w:style>
  <w:style w:type="character" w:styleId="Hyperlink">
    <w:name w:val="Hyperlink"/>
    <w:basedOn w:val="DefaultParagraphFont"/>
    <w:rsid w:val="00A40D7E"/>
    <w:rPr>
      <w:color w:val="0000FF"/>
      <w:u w:val="single"/>
    </w:rPr>
  </w:style>
  <w:style w:type="paragraph" w:customStyle="1" w:styleId="BulletedList">
    <w:name w:val="Bulleted List"/>
    <w:rsid w:val="003C52DD"/>
    <w:pPr>
      <w:numPr>
        <w:numId w:val="2"/>
      </w:numPr>
      <w:jc w:val="both"/>
    </w:pPr>
    <w:rPr>
      <w:szCs w:val="24"/>
      <w:lang w:val="en-GB" w:eastAsia="en-US"/>
    </w:rPr>
  </w:style>
  <w:style w:type="character" w:customStyle="1" w:styleId="ReferenceTextChar">
    <w:name w:val="Reference Text Char"/>
    <w:basedOn w:val="DefaultParagraphFont"/>
    <w:link w:val="ReferenceText"/>
    <w:rsid w:val="00683CA2"/>
    <w:rPr>
      <w:szCs w:val="24"/>
      <w:lang w:val="en-GB" w:eastAsia="en-US"/>
    </w:rPr>
  </w:style>
  <w:style w:type="paragraph" w:customStyle="1" w:styleId="Author">
    <w:name w:val="Author"/>
    <w:basedOn w:val="AuthorList"/>
    <w:rsid w:val="00F84C70"/>
    <w:pPr>
      <w:spacing w:after="120"/>
    </w:pPr>
    <w:rPr>
      <w:i/>
      <w:kern w:val="16"/>
    </w:rPr>
  </w:style>
  <w:style w:type="paragraph" w:styleId="Caption">
    <w:name w:val="caption"/>
    <w:basedOn w:val="Normal"/>
    <w:next w:val="Normal"/>
    <w:qFormat/>
    <w:rsid w:val="00A40D7E"/>
    <w:pPr>
      <w:spacing w:before="120" w:after="120"/>
    </w:pPr>
    <w:rPr>
      <w:b/>
      <w:bCs/>
      <w:szCs w:val="20"/>
    </w:rPr>
  </w:style>
  <w:style w:type="paragraph" w:customStyle="1" w:styleId="BodyTextNoIndent">
    <w:name w:val="Body Text No Indent"/>
    <w:basedOn w:val="BodyTextIndent"/>
    <w:rsid w:val="002C6318"/>
    <w:pPr>
      <w:ind w:firstLine="0"/>
    </w:pPr>
  </w:style>
  <w:style w:type="paragraph" w:customStyle="1" w:styleId="FigureCaptionMultiLine">
    <w:name w:val="Figure Caption Multi Line"/>
    <w:basedOn w:val="FigureCaption"/>
    <w:next w:val="BodyTextIndent"/>
    <w:rsid w:val="006C58CD"/>
    <w:pPr>
      <w:jc w:val="both"/>
    </w:pPr>
    <w:rPr>
      <w:szCs w:val="20"/>
    </w:rPr>
  </w:style>
  <w:style w:type="paragraph" w:customStyle="1" w:styleId="TableCaptionMultiLine">
    <w:name w:val="Table Caption Multi Line"/>
    <w:basedOn w:val="TableCaption"/>
    <w:next w:val="BodyTextIndent"/>
    <w:rsid w:val="006C58CD"/>
    <w:pPr>
      <w:jc w:val="both"/>
    </w:pPr>
    <w:rPr>
      <w:szCs w:val="20"/>
    </w:rPr>
  </w:style>
  <w:style w:type="paragraph" w:customStyle="1" w:styleId="Institute">
    <w:name w:val="Institute"/>
    <w:basedOn w:val="AuthorList"/>
    <w:rsid w:val="00801A28"/>
    <w:pPr>
      <w:spacing w:before="0"/>
    </w:pPr>
    <w:rPr>
      <w:kern w:val="16"/>
      <w:sz w:val="20"/>
      <w:szCs w:val="20"/>
    </w:rPr>
  </w:style>
  <w:style w:type="character" w:styleId="FollowedHyperlink">
    <w:name w:val="FollowedHyperlink"/>
    <w:basedOn w:val="DefaultParagraphFont"/>
    <w:rsid w:val="000E570E"/>
    <w:rPr>
      <w:color w:val="800080"/>
      <w:u w:val="single"/>
    </w:rPr>
  </w:style>
  <w:style w:type="paragraph" w:styleId="BalloonText">
    <w:name w:val="Balloon Text"/>
    <w:basedOn w:val="Normal"/>
    <w:semiHidden/>
    <w:rsid w:val="00F655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181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811"/>
    <w:rPr>
      <w:rFonts w:ascii="Times" w:hAnsi="Times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9181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1811"/>
    <w:rPr>
      <w:rFonts w:ascii="Times" w:hAnsi="Times"/>
      <w:szCs w:val="24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71450E"/>
    <w:rPr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453C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ar%20Manafov\My%20Documents\JACoW-GSI-2010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E1304-81EB-4696-B01D-D7BABEDB5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JACoW-GSI-2010</Template>
  <TotalTime>12502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/>
  <LinksUpToDate>false</LinksUpToDate>
  <CharactersWithSpaces>3098</CharactersWithSpaces>
  <SharedDoc>false</SharedDoc>
  <HLinks>
    <vt:vector size="24" baseType="variant">
      <vt:variant>
        <vt:i4>5636134</vt:i4>
      </vt:variant>
      <vt:variant>
        <vt:i4>9</vt:i4>
      </vt:variant>
      <vt:variant>
        <vt:i4>0</vt:i4>
      </vt:variant>
      <vt:variant>
        <vt:i4>5</vt:i4>
      </vt:variant>
      <vt:variant>
        <vt:lpwstr>mailto:sr-2010@gsi.de</vt:lpwstr>
      </vt:variant>
      <vt:variant>
        <vt:lpwstr/>
      </vt:variant>
      <vt:variant>
        <vt:i4>2228270</vt:i4>
      </vt:variant>
      <vt:variant>
        <vt:i4>6</vt:i4>
      </vt:variant>
      <vt:variant>
        <vt:i4>0</vt:i4>
      </vt:variant>
      <vt:variant>
        <vt:i4>5</vt:i4>
      </vt:variant>
      <vt:variant>
        <vt:lpwstr>http://cdsconvwin.cern.ch/</vt:lpwstr>
      </vt:variant>
      <vt:variant>
        <vt:lpwstr/>
      </vt:variant>
      <vt:variant>
        <vt:i4>983063</vt:i4>
      </vt:variant>
      <vt:variant>
        <vt:i4>3</vt:i4>
      </vt:variant>
      <vt:variant>
        <vt:i4>0</vt:i4>
      </vt:variant>
      <vt:variant>
        <vt:i4>5</vt:i4>
      </vt:variant>
      <vt:variant>
        <vt:lpwstr>http://www.gsi.de/scirep/</vt:lpwstr>
      </vt:variant>
      <vt:variant>
        <vt:lpwstr/>
      </vt:variant>
      <vt:variant>
        <vt:i4>5636134</vt:i4>
      </vt:variant>
      <vt:variant>
        <vt:i4>0</vt:i4>
      </vt:variant>
      <vt:variant>
        <vt:i4>0</vt:i4>
      </vt:variant>
      <vt:variant>
        <vt:i4>5</vt:i4>
      </vt:variant>
      <vt:variant>
        <vt:lpwstr>mailto:sr-2010@gsi.de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Anar Manafov</dc:creator>
  <cp:lastModifiedBy>dez</cp:lastModifiedBy>
  <cp:revision>64</cp:revision>
  <cp:lastPrinted>2012-01-17T19:47:00Z</cp:lastPrinted>
  <dcterms:created xsi:type="dcterms:W3CDTF">2011-01-13T14:04:00Z</dcterms:created>
  <dcterms:modified xsi:type="dcterms:W3CDTF">2012-01-18T16:35:00Z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-1736144754</vt:i4>
  </property>
  <property fmtid="{D5CDD505-2E9C-101B-9397-08002B2CF9AE}" pid="3" name="_EmailSubject">
    <vt:lpwstr/>
  </property>
  <property fmtid="{D5CDD505-2E9C-101B-9397-08002B2CF9AE}" pid="4" name="_AuthorEmail">
    <vt:lpwstr>K.Grosse@gsi.de</vt:lpwstr>
  </property>
  <property fmtid="{D5CDD505-2E9C-101B-9397-08002B2CF9AE}" pid="5" name="_AuthorEmailDisplayName">
    <vt:lpwstr>Grosse Katrin</vt:lpwstr>
  </property>
  <property fmtid="{D5CDD505-2E9C-101B-9397-08002B2CF9AE}" pid="6" name="_PreviousAdHocReviewCycleID">
    <vt:i4>-615193747</vt:i4>
  </property>
  <property fmtid="{D5CDD505-2E9C-101B-9397-08002B2CF9AE}" pid="7" name="_ReviewingToolsShownOnce">
    <vt:lpwstr/>
  </property>
</Properties>
</file>